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30" w:rsidRDefault="00FE4530" w:rsidP="00FE4530">
      <w:pPr>
        <w:pStyle w:val="Titel"/>
      </w:pPr>
      <w:bookmarkStart w:id="0" w:name="_GoBack"/>
      <w:bookmarkEnd w:id="0"/>
      <w:proofErr w:type="spellStart"/>
      <w:r>
        <w:t>Mixin</w:t>
      </w:r>
      <w:proofErr w:type="spellEnd"/>
      <w:r>
        <w:t>-Seite</w:t>
      </w:r>
    </w:p>
    <w:p w:rsidR="00FE4530" w:rsidRDefault="00FE4530" w:rsidP="00FE4530"/>
    <w:p w:rsidR="00141F98" w:rsidRDefault="00FE4530" w:rsidP="00FE4530">
      <w:r>
        <w:t xml:space="preserve">Die </w:t>
      </w:r>
      <w:proofErr w:type="spellStart"/>
      <w:r>
        <w:t>Mixin</w:t>
      </w:r>
      <w:proofErr w:type="spellEnd"/>
      <w:r>
        <w:t xml:space="preserve">-Seite verwendet </w:t>
      </w:r>
      <w:proofErr w:type="spellStart"/>
      <w:r>
        <w:t>css-tables</w:t>
      </w:r>
      <w:proofErr w:type="spellEnd"/>
      <w:r>
        <w:t>. Es werden drei Spalten verwendet: Eine links für die „Werbung“ (mit 10% Breite), eine rechts für die Autoren-Beschreibung (20% Breite) und eine Mittelspalte für den Haupttext (70% Breite).</w:t>
      </w:r>
    </w:p>
    <w:p w:rsidR="00FE4530" w:rsidRDefault="0082082F" w:rsidP="00FE45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45.25pt">
            <v:imagedata r:id="rId4" o:title="Skizze Mixin-seite"/>
          </v:shape>
        </w:pict>
      </w:r>
    </w:p>
    <w:p w:rsidR="00141F98" w:rsidRDefault="00141F98" w:rsidP="00FE4530">
      <w:r>
        <w:t>Die Überschrift und die Code-Warnung sind kein Teil der Tabelle, sondern sind oberhalb/unterhalb davon.</w:t>
      </w:r>
    </w:p>
    <w:p w:rsidR="00141F98" w:rsidRDefault="00141F98" w:rsidP="00FE4530"/>
    <w:p w:rsidR="00141F98" w:rsidRDefault="00141F98" w:rsidP="00FE4530">
      <w:r>
        <w:t xml:space="preserve">Es gibt drei Animationen: Die Code-Schnipsel beginnen zu rotieren, wenn man mit der Maus </w:t>
      </w:r>
      <w:proofErr w:type="gramStart"/>
      <w:r>
        <w:t>darüber fährt</w:t>
      </w:r>
      <w:proofErr w:type="gramEnd"/>
      <w:r>
        <w:t xml:space="preserve">, das „Autorenbild“ ist mit einem pulsierenden Heiligenschein hinterlegt und im </w:t>
      </w:r>
      <w:proofErr w:type="spellStart"/>
      <w:r>
        <w:t>Footer</w:t>
      </w:r>
      <w:proofErr w:type="spellEnd"/>
      <w:r>
        <w:t xml:space="preserve"> blinkt das Wort „Warnung“.</w:t>
      </w:r>
    </w:p>
    <w:p w:rsidR="00141F98" w:rsidRDefault="00141F98" w:rsidP="00FE4530"/>
    <w:p w:rsidR="00141F98" w:rsidRPr="00FE4530" w:rsidRDefault="00141F98" w:rsidP="00FE4530">
      <w:r>
        <w:t xml:space="preserve">Ich habe Visual-Studio Code verwendet. </w:t>
      </w:r>
    </w:p>
    <w:sectPr w:rsidR="00141F98" w:rsidRPr="00FE4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30"/>
    <w:rsid w:val="00141F98"/>
    <w:rsid w:val="001C44E3"/>
    <w:rsid w:val="0074463C"/>
    <w:rsid w:val="0082082F"/>
    <w:rsid w:val="00F37C3C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F82483"/>
  <w15:chartTrackingRefBased/>
  <w15:docId w15:val="{416C3353-BA38-4CF2-9668-D8826EA0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58EBC0EE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BöhlkeB</dc:creator>
  <cp:keywords/>
  <dc:description/>
  <cp:lastModifiedBy>BöhlkeB</cp:lastModifiedBy>
  <cp:revision>4</cp:revision>
  <dcterms:created xsi:type="dcterms:W3CDTF">2018-12-06T12:07:00Z</dcterms:created>
  <dcterms:modified xsi:type="dcterms:W3CDTF">2018-12-12T15:20:00Z</dcterms:modified>
</cp:coreProperties>
</file>