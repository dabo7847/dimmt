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2D1" w:rsidRDefault="009C2448" w:rsidP="009C2448">
      <w:pPr>
        <w:pStyle w:val="Titel"/>
      </w:pPr>
      <w:r>
        <w:t>Hauptseite</w:t>
      </w:r>
    </w:p>
    <w:p w:rsidR="009C2448" w:rsidRDefault="009C2448" w:rsidP="009C2448"/>
    <w:p w:rsidR="009C2448" w:rsidRDefault="009C2448" w:rsidP="009C2448">
      <w:r>
        <w:t>Die Hauptseite besteht aus einem Header in dem unser Logo und die Navigation untergebracht sind</w:t>
      </w:r>
      <w:r w:rsidR="00ED7970">
        <w:t xml:space="preserve">. Der Header wird von allen Seiten gemeinsam verwendet und mit </w:t>
      </w:r>
      <w:proofErr w:type="spellStart"/>
      <w:r w:rsidR="00ED7970">
        <w:t>embed</w:t>
      </w:r>
      <w:proofErr w:type="spellEnd"/>
      <w:r w:rsidR="00ED7970">
        <w:t xml:space="preserve"> eingebunden (als einzige „Seite“ verwendet die </w:t>
      </w:r>
      <w:proofErr w:type="spellStart"/>
      <w:r w:rsidR="00ED7970">
        <w:t>header.hml</w:t>
      </w:r>
      <w:proofErr w:type="spellEnd"/>
      <w:r w:rsidR="00ED7970">
        <w:t xml:space="preserve"> </w:t>
      </w:r>
      <w:proofErr w:type="spellStart"/>
      <w:r w:rsidR="00ED7970">
        <w:t>css</w:t>
      </w:r>
      <w:proofErr w:type="spellEnd"/>
      <w:r w:rsidR="00ED7970">
        <w:t xml:space="preserve"> im </w:t>
      </w:r>
      <w:proofErr w:type="spellStart"/>
      <w:r w:rsidR="00ED7970">
        <w:t>header</w:t>
      </w:r>
      <w:proofErr w:type="spellEnd"/>
      <w:r w:rsidR="00ED7970">
        <w:t xml:space="preserve"> des HTML und nicht in einem </w:t>
      </w:r>
      <w:proofErr w:type="spellStart"/>
      <w:r w:rsidR="00ED7970">
        <w:t>seperaten</w:t>
      </w:r>
      <w:proofErr w:type="spellEnd"/>
      <w:r w:rsidR="00ED7970">
        <w:t xml:space="preserve"> </w:t>
      </w:r>
      <w:proofErr w:type="spellStart"/>
      <w:r w:rsidR="00ED7970">
        <w:t>css</w:t>
      </w:r>
      <w:proofErr w:type="spellEnd"/>
      <w:r w:rsidR="00ED7970">
        <w:t>-file).</w:t>
      </w:r>
    </w:p>
    <w:p w:rsidR="009C2448" w:rsidRDefault="009C2448" w:rsidP="009C2448">
      <w:r>
        <w:t xml:space="preserve">Darunter ist unser Claim, dekoriert mit dem </w:t>
      </w:r>
      <w:proofErr w:type="spellStart"/>
      <w:r>
        <w:t>Sass</w:t>
      </w:r>
      <w:proofErr w:type="spellEnd"/>
      <w:r>
        <w:t xml:space="preserve">-Logo und der </w:t>
      </w:r>
      <w:proofErr w:type="spellStart"/>
      <w:r>
        <w:t>Sass</w:t>
      </w:r>
      <w:proofErr w:type="spellEnd"/>
      <w:r>
        <w:t xml:space="preserve">-Brille. Darunter sind fünf </w:t>
      </w:r>
      <w:proofErr w:type="spellStart"/>
      <w:r>
        <w:t>Divs</w:t>
      </w:r>
      <w:proofErr w:type="spellEnd"/>
      <w:r>
        <w:t xml:space="preserve">, in denen die </w:t>
      </w:r>
      <w:proofErr w:type="spellStart"/>
      <w:r>
        <w:t>Sass</w:t>
      </w:r>
      <w:proofErr w:type="spellEnd"/>
      <w:r>
        <w:t>-Themen vorgestellt werden. Darin sind die Unterseiten verlinkt.</w:t>
      </w:r>
      <w:r w:rsidR="00ED7970">
        <w:t xml:space="preserve"> Diese </w:t>
      </w:r>
      <w:proofErr w:type="spellStart"/>
      <w:r w:rsidR="00ED7970">
        <w:t>Divs</w:t>
      </w:r>
      <w:proofErr w:type="spellEnd"/>
      <w:r w:rsidR="00ED7970">
        <w:t xml:space="preserve"> sind in </w:t>
      </w:r>
      <w:proofErr w:type="spellStart"/>
      <w:r w:rsidR="00ED7970">
        <w:t>grid</w:t>
      </w:r>
      <w:proofErr w:type="spellEnd"/>
      <w:r w:rsidR="00ED7970">
        <w:t>-template-</w:t>
      </w:r>
      <w:proofErr w:type="spellStart"/>
      <w:r w:rsidR="00ED7970">
        <w:t>columns</w:t>
      </w:r>
      <w:proofErr w:type="spellEnd"/>
      <w:r w:rsidR="00ED7970">
        <w:t xml:space="preserve"> angelegt.</w:t>
      </w:r>
    </w:p>
    <w:p w:rsidR="009C2448" w:rsidRDefault="009C2448" w:rsidP="009C2448">
      <w:r>
        <w:t>Für die Hauptseite haben wir Visual Studio Code verwendet. Das Logo wurde mit Photoshop erstellt. Zu</w:t>
      </w:r>
      <w:r w:rsidR="000E2747">
        <w:t xml:space="preserve">r Kollaboration haben wir ein </w:t>
      </w:r>
      <w:proofErr w:type="spellStart"/>
      <w:r w:rsidR="000E2747">
        <w:t>Git</w:t>
      </w:r>
      <w:proofErr w:type="spellEnd"/>
      <w:r w:rsidR="000E2747">
        <w:t xml:space="preserve">-Repository bei </w:t>
      </w:r>
      <w:proofErr w:type="spellStart"/>
      <w:r w:rsidR="000E2747">
        <w:t>Git</w:t>
      </w:r>
      <w:proofErr w:type="spellEnd"/>
      <w:r w:rsidR="000E2747">
        <w:t xml:space="preserve">-Hub angelegt. Dazu haben wir </w:t>
      </w:r>
      <w:proofErr w:type="spellStart"/>
      <w:r w:rsidR="000E2747">
        <w:t>Git</w:t>
      </w:r>
      <w:proofErr w:type="spellEnd"/>
      <w:r w:rsidR="000E2747">
        <w:t>-</w:t>
      </w:r>
      <w:proofErr w:type="spellStart"/>
      <w:r w:rsidR="000E2747">
        <w:t>For</w:t>
      </w:r>
      <w:proofErr w:type="spellEnd"/>
      <w:r w:rsidR="000E2747">
        <w:t xml:space="preserve">-Windows und </w:t>
      </w:r>
      <w:proofErr w:type="spellStart"/>
      <w:r w:rsidR="000E2747">
        <w:t>Tortoise-Git</w:t>
      </w:r>
      <w:proofErr w:type="spellEnd"/>
      <w:r w:rsidR="000E2747">
        <w:t xml:space="preserve"> verwendet.</w:t>
      </w:r>
      <w:bookmarkStart w:id="0" w:name="_GoBack"/>
      <w:bookmarkEnd w:id="0"/>
    </w:p>
    <w:p w:rsidR="000E2747" w:rsidRDefault="000E2747" w:rsidP="009C2448"/>
    <w:p w:rsidR="000E2747" w:rsidRPr="009C2448" w:rsidRDefault="000E2747" w:rsidP="009C2448"/>
    <w:sectPr w:rsidR="000E2747" w:rsidRPr="009C24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448"/>
    <w:rsid w:val="000E2747"/>
    <w:rsid w:val="007C70B4"/>
    <w:rsid w:val="009C2448"/>
    <w:rsid w:val="009D0C96"/>
    <w:rsid w:val="00ED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A0FF8"/>
  <w15:chartTrackingRefBased/>
  <w15:docId w15:val="{A9253687-863A-43B7-B4BD-B2502E5F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24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C24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58EBC0EE</Template>
  <TotalTime>0</TotalTime>
  <Pages>1</Pages>
  <Words>103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BöhlkeB</dc:creator>
  <cp:keywords/>
  <dc:description/>
  <cp:lastModifiedBy>BöhlkeB</cp:lastModifiedBy>
  <cp:revision>1</cp:revision>
  <dcterms:created xsi:type="dcterms:W3CDTF">2018-12-12T13:49:00Z</dcterms:created>
  <dcterms:modified xsi:type="dcterms:W3CDTF">2018-12-12T15:19:00Z</dcterms:modified>
</cp:coreProperties>
</file>